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89"/>
        <w:gridCol w:w="2663"/>
        <w:gridCol w:w="3475"/>
        <w:gridCol w:w="2576"/>
        <w:gridCol w:w="863"/>
      </w:tblGrid>
      <w:tr w:rsidR="00B413F7" w:rsidRPr="0069032E" w14:paraId="67CD2284" w14:textId="77777777" w:rsidTr="00F45F2E">
        <w:trPr>
          <w:trHeight w:val="1701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29FB1163" w14:textId="77777777" w:rsidR="00605A5B" w:rsidRPr="0069032E" w:rsidRDefault="00605A5B">
            <w:pPr>
              <w:rPr>
                <w:noProof/>
                <w:lang w:val="fr-CA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1FD6DF5B" w14:textId="01FBC752" w:rsidR="00605A5B" w:rsidRPr="0069032E" w:rsidRDefault="00F45F2E" w:rsidP="00F45F2E">
            <w:pPr>
              <w:pStyle w:val="Title"/>
              <w:spacing w:before="0" w:after="0"/>
              <w:jc w:val="center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Ashish</w:t>
            </w:r>
            <w:r w:rsidR="00A77921" w:rsidRPr="0069032E">
              <w:rPr>
                <w:noProof/>
                <w:lang w:val="fr-CA" w:bidi="fr-FR"/>
              </w:rPr>
              <w:t xml:space="preserve"> </w:t>
            </w:r>
            <w:r>
              <w:rPr>
                <w:rStyle w:val="Emphasis"/>
              </w:rPr>
              <w:t>Palta</w:t>
            </w:r>
          </w:p>
          <w:p w14:paraId="1143581D" w14:textId="660F7925" w:rsidR="00605A5B" w:rsidRPr="00F45F2E" w:rsidRDefault="00F45F2E" w:rsidP="00A77921">
            <w:pPr>
              <w:pStyle w:val="Subtitle"/>
              <w:rPr>
                <w:b w:val="0"/>
                <w:bCs/>
                <w:noProof/>
                <w:sz w:val="24"/>
                <w:lang w:val="fr-CA"/>
              </w:rPr>
            </w:pPr>
            <w:r>
              <w:rPr>
                <w:b w:val="0"/>
                <w:bCs/>
                <w:noProof/>
                <w:sz w:val="24"/>
                <w:lang w:val="fr-CA"/>
              </w:rPr>
              <w:t xml:space="preserve">                    </w:t>
            </w:r>
            <w:hyperlink r:id="rId10" w:history="1">
              <w:r w:rsidRPr="00021203">
                <w:rPr>
                  <w:rStyle w:val="Hyperlink"/>
                  <w:rFonts w:ascii="Georgia" w:hAnsi="Georgia" w:cs="Times New Roman (Body CS)"/>
                  <w:b w:val="0"/>
                  <w:bCs/>
                  <w:noProof/>
                  <w:sz w:val="24"/>
                  <w:lang w:val="fr-CA"/>
                </w:rPr>
                <w:t>Ashishpalta.sano@gmail.com</w:t>
              </w:r>
            </w:hyperlink>
            <w:r w:rsidRPr="00F45F2E">
              <w:rPr>
                <w:b w:val="0"/>
                <w:bCs/>
                <w:noProof/>
                <w:sz w:val="24"/>
                <w:lang w:val="fr-CA"/>
              </w:rPr>
              <w:t xml:space="preserve"> </w:t>
            </w:r>
            <w:r>
              <w:rPr>
                <w:b w:val="0"/>
                <w:bCs/>
                <w:noProof/>
                <w:sz w:val="24"/>
                <w:lang w:val="fr-CA"/>
              </w:rPr>
              <w:t xml:space="preserve">     </w:t>
            </w:r>
            <w:r w:rsidRPr="00F45F2E">
              <w:rPr>
                <w:b w:val="0"/>
                <w:bCs/>
                <w:noProof/>
                <w:sz w:val="24"/>
                <w:lang w:val="fr-CA"/>
              </w:rPr>
              <w:t xml:space="preserve">| </w:t>
            </w:r>
            <w:r>
              <w:rPr>
                <w:b w:val="0"/>
                <w:bCs/>
                <w:noProof/>
                <w:sz w:val="24"/>
                <w:lang w:val="fr-CA"/>
              </w:rPr>
              <w:t xml:space="preserve">       </w:t>
            </w:r>
            <w:r w:rsidRPr="00F45F2E">
              <w:rPr>
                <w:b w:val="0"/>
                <w:bCs/>
                <w:noProof/>
                <w:sz w:val="24"/>
                <w:lang w:val="fr-CA"/>
              </w:rPr>
              <w:t>+1 226-988-8189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5F9810E6" w14:textId="77777777" w:rsidR="00605A5B" w:rsidRPr="0069032E" w:rsidRDefault="00605A5B">
            <w:pPr>
              <w:rPr>
                <w:noProof/>
                <w:lang w:val="fr-CA"/>
              </w:rPr>
            </w:pPr>
          </w:p>
        </w:tc>
      </w:tr>
      <w:tr w:rsidR="00841B92" w:rsidRPr="0069032E" w14:paraId="21C8D3B1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3B20F6C" w14:textId="77777777" w:rsidR="00F4501B" w:rsidRPr="0069032E" w:rsidRDefault="00F4501B">
            <w:pPr>
              <w:rPr>
                <w:noProof/>
                <w:lang w:val="fr-CA"/>
              </w:rPr>
            </w:pPr>
          </w:p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1068A89" w14:textId="77777777" w:rsidR="00F4501B" w:rsidRPr="0069032E" w:rsidRDefault="00F4501B">
            <w:pPr>
              <w:rPr>
                <w:noProof/>
                <w:lang w:val="fr-CA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12FD7D9E" w14:textId="77777777" w:rsidR="00F4501B" w:rsidRPr="0069032E" w:rsidRDefault="00F4501B">
            <w:pPr>
              <w:rPr>
                <w:noProof/>
                <w:lang w:val="fr-CA"/>
              </w:rPr>
            </w:pPr>
          </w:p>
        </w:tc>
      </w:tr>
      <w:tr w:rsidR="00B23211" w:rsidRPr="0069032E" w14:paraId="406417F0" w14:textId="77777777" w:rsidTr="004C0715">
        <w:trPr>
          <w:trHeight w:val="350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306DF71B" w14:textId="5A20B49F" w:rsidR="00605A5B" w:rsidRPr="0069032E" w:rsidRDefault="00F45F2E" w:rsidP="00605A5B">
            <w:pPr>
              <w:pStyle w:val="Heading1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EDUCATION</w:t>
            </w:r>
          </w:p>
          <w:p w14:paraId="029A26E2" w14:textId="77777777" w:rsidR="00F45F2E" w:rsidRPr="0046595C" w:rsidRDefault="00F45F2E" w:rsidP="00F45F2E">
            <w:pPr>
              <w:pStyle w:val="TextLeft"/>
              <w:rPr>
                <w:b/>
                <w:bCs/>
                <w:noProof/>
                <w:sz w:val="24"/>
                <w:szCs w:val="28"/>
                <w:lang w:val="fr-CA"/>
              </w:rPr>
            </w:pPr>
            <w:r w:rsidRPr="0046595C">
              <w:rPr>
                <w:b/>
                <w:bCs/>
                <w:noProof/>
                <w:sz w:val="24"/>
                <w:szCs w:val="28"/>
                <w:lang w:val="fr-CA"/>
              </w:rPr>
              <w:t>CHITKARA UNIVERSITY</w:t>
            </w:r>
          </w:p>
          <w:p w14:paraId="73015B6B" w14:textId="161D00B3" w:rsidR="00F45F2E" w:rsidRDefault="00F45F2E" w:rsidP="00F45F2E">
            <w:pPr>
              <w:pStyle w:val="TextLeft"/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lang w:val="fr-CA"/>
              </w:rPr>
              <w:t>B.T</w:t>
            </w:r>
            <w:r>
              <w:rPr>
                <w:sz w:val="20"/>
                <w:szCs w:val="20"/>
                <w:lang w:val="fr-CA"/>
              </w:rPr>
              <w:t>ECH</w:t>
            </w:r>
            <w:proofErr w:type="gramEnd"/>
            <w:r>
              <w:rPr>
                <w:sz w:val="20"/>
                <w:szCs w:val="20"/>
                <w:lang w:val="fr-CA"/>
              </w:rPr>
              <w:t xml:space="preserve"> IN </w:t>
            </w:r>
            <w:r>
              <w:rPr>
                <w:lang w:val="fr-CA"/>
              </w:rPr>
              <w:t>C</w:t>
            </w:r>
            <w:r>
              <w:rPr>
                <w:sz w:val="20"/>
                <w:szCs w:val="20"/>
                <w:lang w:val="fr-CA"/>
              </w:rPr>
              <w:t xml:space="preserve">OMPUTER </w:t>
            </w:r>
            <w:r>
              <w:rPr>
                <w:lang w:val="fr-CA"/>
              </w:rPr>
              <w:t>S</w:t>
            </w:r>
            <w:r>
              <w:rPr>
                <w:sz w:val="20"/>
                <w:szCs w:val="20"/>
                <w:lang w:val="fr-CA"/>
              </w:rPr>
              <w:t>CIENCE</w:t>
            </w:r>
          </w:p>
          <w:p w14:paraId="71B08AFF" w14:textId="4542B59F" w:rsidR="0046595C" w:rsidRDefault="0046595C" w:rsidP="0046595C">
            <w:pPr>
              <w:pStyle w:val="TextLeft"/>
              <w:rPr>
                <w:lang w:val="fr-CA"/>
              </w:rPr>
            </w:pPr>
            <w:r>
              <w:rPr>
                <w:lang w:val="fr-CA"/>
              </w:rPr>
              <w:t xml:space="preserve">                  </w:t>
            </w:r>
            <w:proofErr w:type="gramStart"/>
            <w:r>
              <w:rPr>
                <w:lang w:val="fr-CA"/>
              </w:rPr>
              <w:t>Chandigarh ,INDIA</w:t>
            </w:r>
            <w:proofErr w:type="gramEnd"/>
          </w:p>
          <w:p w14:paraId="2B3E786B" w14:textId="1FD40AF5" w:rsidR="0046595C" w:rsidRDefault="0046595C" w:rsidP="0046595C">
            <w:pPr>
              <w:rPr>
                <w:lang w:val="fr-CA"/>
              </w:rPr>
            </w:pPr>
            <w:r>
              <w:rPr>
                <w:lang w:val="fr-CA"/>
              </w:rPr>
              <w:t xml:space="preserve">                           Cum. 7.54/10</w:t>
            </w:r>
          </w:p>
          <w:p w14:paraId="24B519AB" w14:textId="77777777" w:rsidR="00507619" w:rsidRDefault="00507619" w:rsidP="0046595C">
            <w:pPr>
              <w:rPr>
                <w:lang w:val="fr-CA"/>
              </w:rPr>
            </w:pPr>
          </w:p>
          <w:p w14:paraId="4B0AD669" w14:textId="77777777" w:rsidR="00507619" w:rsidRDefault="00507619" w:rsidP="00507619">
            <w:pPr>
              <w:pStyle w:val="TextLeft"/>
              <w:rPr>
                <w:b/>
                <w:bCs/>
                <w:noProof/>
                <w:sz w:val="24"/>
                <w:szCs w:val="28"/>
                <w:lang w:val="fr-CA"/>
              </w:rPr>
            </w:pPr>
            <w:r w:rsidRPr="00507619">
              <w:rPr>
                <w:b/>
                <w:bCs/>
                <w:noProof/>
                <w:sz w:val="24"/>
                <w:szCs w:val="28"/>
                <w:lang w:val="fr-CA"/>
              </w:rPr>
              <w:t>DASMESH PUBLIC SCHOOL</w:t>
            </w:r>
          </w:p>
          <w:p w14:paraId="7ED2513C" w14:textId="539D0D0F" w:rsidR="00507619" w:rsidRPr="00507619" w:rsidRDefault="00507619" w:rsidP="00507619">
            <w:pPr>
              <w:pStyle w:val="TextLeft"/>
              <w:rPr>
                <w:b/>
                <w:bCs/>
                <w:noProof/>
                <w:sz w:val="24"/>
                <w:szCs w:val="28"/>
                <w:lang w:val="fr-CA"/>
              </w:rPr>
            </w:pPr>
            <w:r>
              <w:rPr>
                <w:noProof/>
                <w:lang w:val="fr-CA"/>
              </w:rPr>
              <w:t>2014 PB,IN</w:t>
            </w:r>
          </w:p>
          <w:p w14:paraId="7D948BFC" w14:textId="77777777" w:rsidR="00507619" w:rsidRPr="0046595C" w:rsidRDefault="00507619" w:rsidP="0046595C">
            <w:pPr>
              <w:rPr>
                <w:lang w:val="fr-CA"/>
              </w:rPr>
            </w:pPr>
          </w:p>
          <w:p w14:paraId="5E60DE72" w14:textId="77777777" w:rsidR="0046595C" w:rsidRPr="0046595C" w:rsidRDefault="0046595C" w:rsidP="0046595C">
            <w:pPr>
              <w:rPr>
                <w:lang w:val="fr-CA"/>
              </w:rPr>
            </w:pPr>
          </w:p>
          <w:p w14:paraId="7978D318" w14:textId="6E66A629" w:rsidR="0046595C" w:rsidRPr="0046595C" w:rsidRDefault="0046595C" w:rsidP="0046595C">
            <w:pPr>
              <w:rPr>
                <w:lang w:val="fr-CA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B472D7E" w14:textId="1EB65E9A" w:rsidR="00605A5B" w:rsidRPr="0069032E" w:rsidRDefault="004C0715" w:rsidP="00605A5B">
            <w:pPr>
              <w:pStyle w:val="Heading2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OBJECTIVES</w:t>
            </w:r>
          </w:p>
          <w:p w14:paraId="577F343E" w14:textId="77777777" w:rsidR="00605A5B" w:rsidRPr="004C0715" w:rsidRDefault="004C0715" w:rsidP="004C0715">
            <w:pPr>
              <w:pStyle w:val="TextRight"/>
              <w:numPr>
                <w:ilvl w:val="0"/>
                <w:numId w:val="24"/>
              </w:numPr>
              <w:rPr>
                <w:noProof/>
                <w:sz w:val="24"/>
                <w:szCs w:val="28"/>
                <w:lang w:val="fr-CA"/>
              </w:rPr>
            </w:pPr>
            <w:r w:rsidRPr="004C0715">
              <w:rPr>
                <w:noProof/>
                <w:sz w:val="24"/>
                <w:szCs w:val="28"/>
                <w:lang w:val="fr-CA"/>
              </w:rPr>
              <w:t>Get better in what i know.</w:t>
            </w:r>
          </w:p>
          <w:p w14:paraId="5D297F3A" w14:textId="77777777" w:rsidR="004C0715" w:rsidRPr="004C0715" w:rsidRDefault="004C0715" w:rsidP="004C0715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</w:pPr>
            <w:r w:rsidRPr="004C0715"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  <w:t>Extensive experience using multiple standard programming languages</w:t>
            </w:r>
          </w:p>
          <w:p w14:paraId="463F7526" w14:textId="77777777" w:rsidR="004C0715" w:rsidRPr="004C0715" w:rsidRDefault="004C0715" w:rsidP="004C0715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</w:pPr>
            <w:r w:rsidRPr="004C0715"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  <w:t>Strong understanding of aesthetic and design principals</w:t>
            </w:r>
          </w:p>
          <w:p w14:paraId="272090BA" w14:textId="77777777" w:rsidR="004C0715" w:rsidRPr="004C0715" w:rsidRDefault="004C0715" w:rsidP="004C0715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</w:pPr>
            <w:r w:rsidRPr="004C0715"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  <w:t>Experience designing and programming web pages</w:t>
            </w:r>
          </w:p>
          <w:p w14:paraId="1C9044C5" w14:textId="77777777" w:rsidR="004C0715" w:rsidRPr="004C0715" w:rsidRDefault="004C0715" w:rsidP="004C0715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</w:pPr>
            <w:r w:rsidRPr="004C0715"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  <w:t>Excellent communication skills, including written and verbal</w:t>
            </w:r>
          </w:p>
          <w:p w14:paraId="6E20132F" w14:textId="77777777" w:rsidR="004C0715" w:rsidRPr="004C0715" w:rsidRDefault="004C0715" w:rsidP="004C0715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</w:pPr>
            <w:r w:rsidRPr="004C0715"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  <w:t>Experience working as part of a team toward a singular goal</w:t>
            </w:r>
          </w:p>
          <w:p w14:paraId="64A8F24B" w14:textId="719A2EBD" w:rsidR="004C0715" w:rsidRPr="004C0715" w:rsidRDefault="004C0715" w:rsidP="004C0715">
            <w:pPr>
              <w:shd w:val="clear" w:color="auto" w:fill="FFFFFF"/>
              <w:spacing w:before="100" w:beforeAutospacing="1" w:after="100" w:afterAutospacing="1"/>
              <w:ind w:left="720"/>
              <w:rPr>
                <w:lang w:val="fr-CA"/>
              </w:rPr>
            </w:pPr>
          </w:p>
        </w:tc>
      </w:tr>
      <w:tr w:rsidR="00B23211" w:rsidRPr="0069032E" w14:paraId="181B789B" w14:textId="77777777" w:rsidTr="00640CC6">
        <w:trPr>
          <w:trHeight w:val="3526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C82C55E" w14:textId="77777777" w:rsidR="000E1D44" w:rsidRDefault="00F12FD6" w:rsidP="00507619">
            <w:pPr>
              <w:pStyle w:val="Heading1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POSITIONS</w:t>
            </w:r>
          </w:p>
          <w:p w14:paraId="36BDF8A5" w14:textId="77777777" w:rsidR="00F12FD6" w:rsidRDefault="00D7095A" w:rsidP="00D7095A">
            <w:pPr>
              <w:pStyle w:val="TextLeft"/>
              <w:rPr>
                <w:b/>
                <w:bCs/>
                <w:noProof/>
                <w:sz w:val="24"/>
                <w:szCs w:val="28"/>
                <w:lang w:val="fr-CA"/>
              </w:rPr>
            </w:pPr>
            <w:r>
              <w:rPr>
                <w:b/>
                <w:bCs/>
                <w:noProof/>
                <w:sz w:val="24"/>
                <w:szCs w:val="28"/>
                <w:lang w:val="fr-CA"/>
              </w:rPr>
              <w:t>HOSPITALITY HEAD</w:t>
            </w:r>
          </w:p>
          <w:p w14:paraId="7615B087" w14:textId="77777777" w:rsidR="00D7095A" w:rsidRDefault="00D7095A" w:rsidP="00D7095A">
            <w:pPr>
              <w:pStyle w:val="TextLeft"/>
              <w:rPr>
                <w:lang w:val="fr-CA"/>
              </w:rPr>
            </w:pPr>
            <w:r w:rsidRPr="00D7095A">
              <w:rPr>
                <w:lang w:val="fr-CA"/>
              </w:rPr>
              <w:t>R</w:t>
            </w:r>
            <w:r w:rsidRPr="00D7095A">
              <w:rPr>
                <w:sz w:val="18"/>
                <w:szCs w:val="20"/>
                <w:lang w:val="fr-CA"/>
              </w:rPr>
              <w:t>ANGREZ</w:t>
            </w:r>
            <w:r w:rsidRPr="00D7095A">
              <w:rPr>
                <w:lang w:val="fr-CA"/>
              </w:rPr>
              <w:t xml:space="preserve"> T</w:t>
            </w:r>
            <w:r w:rsidRPr="00D7095A">
              <w:rPr>
                <w:sz w:val="18"/>
                <w:szCs w:val="20"/>
                <w:lang w:val="fr-CA"/>
              </w:rPr>
              <w:t>HEATRE</w:t>
            </w:r>
            <w:r w:rsidRPr="00D7095A">
              <w:rPr>
                <w:lang w:val="fr-CA"/>
              </w:rPr>
              <w:t xml:space="preserve"> F</w:t>
            </w:r>
            <w:r w:rsidRPr="00D7095A">
              <w:rPr>
                <w:sz w:val="18"/>
                <w:szCs w:val="20"/>
                <w:lang w:val="fr-CA"/>
              </w:rPr>
              <w:t>EST</w:t>
            </w:r>
            <w:r w:rsidRPr="00D7095A">
              <w:rPr>
                <w:lang w:val="fr-CA"/>
              </w:rPr>
              <w:t xml:space="preserve"> C</w:t>
            </w:r>
            <w:r w:rsidRPr="00D7095A">
              <w:rPr>
                <w:sz w:val="18"/>
                <w:szCs w:val="20"/>
                <w:lang w:val="fr-CA"/>
              </w:rPr>
              <w:t>HITKARA</w:t>
            </w:r>
            <w:r w:rsidRPr="00D7095A">
              <w:rPr>
                <w:lang w:val="fr-CA"/>
              </w:rPr>
              <w:t xml:space="preserve"> U</w:t>
            </w:r>
            <w:r w:rsidRPr="00D7095A">
              <w:rPr>
                <w:sz w:val="18"/>
                <w:szCs w:val="20"/>
                <w:lang w:val="fr-CA"/>
              </w:rPr>
              <w:t>NIVERSITY</w:t>
            </w:r>
            <w:r w:rsidRPr="00D7095A">
              <w:rPr>
                <w:lang w:val="fr-CA"/>
              </w:rPr>
              <w:t xml:space="preserve"> 2016</w:t>
            </w:r>
          </w:p>
          <w:p w14:paraId="6EDF01D6" w14:textId="77777777" w:rsidR="00D7095A" w:rsidRDefault="00D7095A" w:rsidP="00D7095A">
            <w:pPr>
              <w:rPr>
                <w:lang w:val="fr-CA"/>
              </w:rPr>
            </w:pPr>
          </w:p>
          <w:p w14:paraId="1994B855" w14:textId="6266BD86" w:rsidR="00D7095A" w:rsidRDefault="00D7095A" w:rsidP="00D7095A">
            <w:pPr>
              <w:pStyle w:val="TextLeft"/>
              <w:rPr>
                <w:b/>
                <w:bCs/>
                <w:noProof/>
                <w:sz w:val="24"/>
                <w:szCs w:val="28"/>
                <w:lang w:val="fr-CA"/>
              </w:rPr>
            </w:pPr>
            <w:r w:rsidRPr="00D7095A">
              <w:rPr>
                <w:b/>
                <w:bCs/>
                <w:noProof/>
                <w:sz w:val="24"/>
                <w:szCs w:val="28"/>
                <w:lang w:val="fr-CA"/>
              </w:rPr>
              <w:t>CORE-TEAM</w:t>
            </w:r>
          </w:p>
          <w:p w14:paraId="1A81B232" w14:textId="69173D62" w:rsidR="00841B92" w:rsidRPr="00841B92" w:rsidRDefault="00841B92" w:rsidP="00841B92">
            <w:pPr>
              <w:pStyle w:val="TextLeft"/>
              <w:rPr>
                <w:lang w:val="fr-CA"/>
              </w:rPr>
            </w:pPr>
            <w:r>
              <w:rPr>
                <w:lang w:val="fr-CA"/>
              </w:rPr>
              <w:t xml:space="preserve">      </w:t>
            </w:r>
            <w:r w:rsidRPr="00841B92">
              <w:rPr>
                <w:lang w:val="fr-CA"/>
              </w:rPr>
              <w:t>LOGISTIC / HOSPITALITY HEAD</w:t>
            </w:r>
          </w:p>
          <w:p w14:paraId="73A563A2" w14:textId="40C856DB" w:rsidR="00D7095A" w:rsidRPr="00841B92" w:rsidRDefault="00D7095A" w:rsidP="00D7095A">
            <w:pPr>
              <w:pStyle w:val="TextLeft"/>
              <w:rPr>
                <w:i/>
                <w:iCs/>
                <w:lang w:val="fr-CA"/>
              </w:rPr>
            </w:pPr>
            <w:r w:rsidRPr="00841B92">
              <w:rPr>
                <w:i/>
                <w:iCs/>
                <w:lang w:val="fr-CA"/>
              </w:rPr>
              <w:t xml:space="preserve">Explore </w:t>
            </w:r>
            <w:proofErr w:type="spellStart"/>
            <w:r w:rsidRPr="00841B92">
              <w:rPr>
                <w:i/>
                <w:iCs/>
                <w:lang w:val="fr-CA"/>
              </w:rPr>
              <w:t>Fest</w:t>
            </w:r>
            <w:proofErr w:type="spellEnd"/>
            <w:r w:rsidRPr="00841B92">
              <w:rPr>
                <w:i/>
                <w:iCs/>
                <w:lang w:val="fr-CA"/>
              </w:rPr>
              <w:t> </w:t>
            </w:r>
          </w:p>
          <w:p w14:paraId="11C9A335" w14:textId="7935FAB3" w:rsidR="00D7095A" w:rsidRPr="00D7095A" w:rsidRDefault="00D7095A" w:rsidP="00D7095A">
            <w:pPr>
              <w:pStyle w:val="TextLeft"/>
              <w:rPr>
                <w:lang w:val="fr-CA"/>
              </w:rPr>
            </w:pPr>
            <w:r w:rsidRPr="00D7095A">
              <w:rPr>
                <w:lang w:val="fr-CA"/>
              </w:rPr>
              <w:t>2</w:t>
            </w:r>
            <w:r w:rsidR="00841B92">
              <w:rPr>
                <w:lang w:val="fr-CA"/>
              </w:rPr>
              <w:t xml:space="preserve"> </w:t>
            </w:r>
            <w:proofErr w:type="spellStart"/>
            <w:r w:rsidR="00841B92">
              <w:rPr>
                <w:lang w:val="fr-CA"/>
              </w:rPr>
              <w:t>Consecutive</w:t>
            </w:r>
            <w:proofErr w:type="spellEnd"/>
            <w:r w:rsidRPr="00D7095A">
              <w:rPr>
                <w:lang w:val="fr-CA"/>
              </w:rPr>
              <w:t xml:space="preserve"> </w:t>
            </w:r>
            <w:proofErr w:type="spellStart"/>
            <w:r w:rsidRPr="00D7095A">
              <w:rPr>
                <w:lang w:val="fr-CA"/>
              </w:rPr>
              <w:t>Years</w:t>
            </w:r>
            <w:proofErr w:type="spellEnd"/>
            <w:r w:rsidRPr="00D7095A">
              <w:rPr>
                <w:lang w:val="fr-CA"/>
              </w:rPr>
              <w:t xml:space="preserve"> 2016-2017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F86D4D5" w14:textId="50F21AA6" w:rsidR="00A77921" w:rsidRDefault="004C0715" w:rsidP="00A77921">
            <w:pPr>
              <w:pStyle w:val="Heading2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Experience</w:t>
            </w:r>
          </w:p>
          <w:p w14:paraId="72F525EC" w14:textId="41BCC3D9" w:rsidR="00640CC6" w:rsidRDefault="00640CC6" w:rsidP="00640CC6">
            <w:pPr>
              <w:rPr>
                <w:lang w:val="fr-CA"/>
              </w:rPr>
            </w:pPr>
          </w:p>
          <w:p w14:paraId="3FD12A0C" w14:textId="77777777" w:rsidR="00640CC6" w:rsidRDefault="00640CC6" w:rsidP="000E1D44">
            <w:pPr>
              <w:pStyle w:val="SmallText"/>
              <w:rPr>
                <w:noProof/>
                <w:sz w:val="24"/>
                <w:szCs w:val="32"/>
                <w:lang w:val="fr-CA"/>
              </w:rPr>
            </w:pPr>
          </w:p>
          <w:p w14:paraId="729FF280" w14:textId="2969182C" w:rsidR="000E1D44" w:rsidRPr="00640CC6" w:rsidRDefault="00640CC6" w:rsidP="000E1D44">
            <w:pPr>
              <w:pStyle w:val="SmallText"/>
              <w:rPr>
                <w:noProof/>
                <w:sz w:val="24"/>
                <w:szCs w:val="32"/>
                <w:lang w:val="fr-CA"/>
              </w:rPr>
            </w:pPr>
            <w:r w:rsidRPr="00640CC6">
              <w:rPr>
                <w:noProof/>
                <w:sz w:val="24"/>
                <w:szCs w:val="32"/>
                <w:lang w:val="fr-CA"/>
              </w:rPr>
              <w:t>[2018- 2019] 1year</w:t>
            </w:r>
          </w:p>
          <w:p w14:paraId="5F338B6A" w14:textId="372BB8CC" w:rsidR="000E1D44" w:rsidRPr="00640CC6" w:rsidRDefault="00640CC6" w:rsidP="000E1D44">
            <w:pPr>
              <w:pStyle w:val="TextRight"/>
              <w:rPr>
                <w:noProof/>
                <w:sz w:val="28"/>
                <w:szCs w:val="32"/>
                <w:lang w:val="fr-CA"/>
              </w:rPr>
            </w:pPr>
            <w:r w:rsidRPr="00640CC6">
              <w:rPr>
                <w:noProof/>
                <w:sz w:val="28"/>
                <w:szCs w:val="32"/>
                <w:lang w:val="fr-CA"/>
              </w:rPr>
              <w:t>SwipeCube , Mohali, INDIA</w:t>
            </w:r>
          </w:p>
          <w:p w14:paraId="235D3723" w14:textId="77777777" w:rsidR="00640CC6" w:rsidRPr="00640CC6" w:rsidRDefault="00640CC6" w:rsidP="00640CC6">
            <w:pPr>
              <w:rPr>
                <w:sz w:val="32"/>
                <w:szCs w:val="32"/>
                <w:lang w:val="fr-CA"/>
              </w:rPr>
            </w:pPr>
          </w:p>
          <w:p w14:paraId="57783D25" w14:textId="3BEF6D70" w:rsidR="0057534A" w:rsidRPr="00640CC6" w:rsidRDefault="00640CC6" w:rsidP="0057534A">
            <w:pPr>
              <w:pStyle w:val="SmallText"/>
              <w:rPr>
                <w:noProof/>
                <w:sz w:val="24"/>
                <w:szCs w:val="32"/>
                <w:lang w:val="fr-CA"/>
              </w:rPr>
            </w:pPr>
            <w:r w:rsidRPr="00640CC6">
              <w:rPr>
                <w:noProof/>
                <w:sz w:val="24"/>
                <w:szCs w:val="32"/>
                <w:lang w:val="fr-CA"/>
              </w:rPr>
              <w:t>[2017-2020]3years</w:t>
            </w:r>
          </w:p>
          <w:p w14:paraId="31F827CC" w14:textId="1A2570E7" w:rsidR="00640CC6" w:rsidRPr="00640CC6" w:rsidRDefault="00640CC6" w:rsidP="00640CC6">
            <w:pPr>
              <w:pStyle w:val="TextRight"/>
              <w:rPr>
                <w:noProof/>
                <w:sz w:val="28"/>
                <w:szCs w:val="32"/>
                <w:lang w:val="fr-CA"/>
              </w:rPr>
            </w:pPr>
            <w:r w:rsidRPr="00640CC6">
              <w:rPr>
                <w:noProof/>
                <w:sz w:val="28"/>
                <w:szCs w:val="32"/>
                <w:lang w:val="fr-CA"/>
              </w:rPr>
              <w:t>Freelancer</w:t>
            </w:r>
          </w:p>
        </w:tc>
      </w:tr>
      <w:tr w:rsidR="00B23211" w:rsidRPr="0069032E" w14:paraId="20D51870" w14:textId="77777777" w:rsidTr="00640CC6">
        <w:trPr>
          <w:trHeight w:val="251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F73D6EA" w14:textId="77777777" w:rsidR="00B23211" w:rsidRDefault="00841B92" w:rsidP="00B23211">
            <w:pPr>
              <w:pStyle w:val="Heading1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PROGRAMMING SKILLS</w:t>
            </w:r>
          </w:p>
          <w:p w14:paraId="75DBD286" w14:textId="2AF7F37C" w:rsidR="00B23211" w:rsidRPr="00B23211" w:rsidRDefault="00B23211" w:rsidP="00B23211">
            <w:pPr>
              <w:pStyle w:val="TextLeft"/>
              <w:numPr>
                <w:ilvl w:val="0"/>
                <w:numId w:val="23"/>
              </w:numPr>
              <w:rPr>
                <w:lang w:val="fr-CA"/>
              </w:rPr>
            </w:pPr>
            <w:r w:rsidRPr="00B23211">
              <w:rPr>
                <w:b/>
                <w:bCs/>
                <w:lang w:val="fr-CA"/>
              </w:rPr>
              <w:t>L</w:t>
            </w:r>
            <w:r w:rsidRPr="00B23211">
              <w:rPr>
                <w:b/>
                <w:bCs/>
                <w:sz w:val="18"/>
                <w:szCs w:val="20"/>
                <w:lang w:val="fr-CA"/>
              </w:rPr>
              <w:t>ANGUAGES</w:t>
            </w:r>
            <w:r w:rsidRPr="00B23211">
              <w:rPr>
                <w:sz w:val="18"/>
                <w:szCs w:val="20"/>
                <w:lang w:val="fr-CA"/>
              </w:rPr>
              <w:t> </w:t>
            </w:r>
            <w:r w:rsidRPr="00B23211">
              <w:rPr>
                <w:lang w:val="fr-CA"/>
              </w:rPr>
              <w:t>:</w:t>
            </w:r>
            <w:proofErr w:type="gramStart"/>
            <w:r w:rsidR="00B413F7" w:rsidRPr="00B23211">
              <w:rPr>
                <w:lang w:val="fr-CA"/>
              </w:rPr>
              <w:t>C ,</w:t>
            </w:r>
            <w:proofErr w:type="gramEnd"/>
            <w:r>
              <w:rPr>
                <w:lang w:val="fr-CA"/>
              </w:rPr>
              <w:t xml:space="preserve"> </w:t>
            </w:r>
            <w:r w:rsidR="00B413F7" w:rsidRPr="00B23211">
              <w:rPr>
                <w:lang w:val="fr-CA"/>
              </w:rPr>
              <w:t>C</w:t>
            </w:r>
            <w:r w:rsidR="00B413F7" w:rsidRPr="004E1586">
              <w:rPr>
                <w:sz w:val="18"/>
                <w:szCs w:val="20"/>
                <w:lang w:val="fr-CA"/>
              </w:rPr>
              <w:t>++</w:t>
            </w:r>
            <w:r w:rsidR="00B413F7" w:rsidRPr="00B23211">
              <w:rPr>
                <w:lang w:val="fr-CA"/>
              </w:rPr>
              <w:t xml:space="preserve"> ,</w:t>
            </w:r>
            <w:r w:rsidRPr="00B23211">
              <w:rPr>
                <w:lang w:val="fr-CA"/>
              </w:rPr>
              <w:t xml:space="preserve">       </w:t>
            </w:r>
            <w:r w:rsidR="00B413F7" w:rsidRPr="00B23211">
              <w:rPr>
                <w:lang w:val="fr-CA"/>
              </w:rPr>
              <w:t xml:space="preserve"> </w:t>
            </w:r>
            <w:r w:rsidRPr="00B23211">
              <w:rPr>
                <w:lang w:val="fr-CA"/>
              </w:rPr>
              <w:t xml:space="preserve">                  </w:t>
            </w:r>
            <w:r w:rsidR="00B413F7" w:rsidRPr="00B23211">
              <w:rPr>
                <w:lang w:val="fr-CA"/>
              </w:rPr>
              <w:t>PHP , H</w:t>
            </w:r>
            <w:r w:rsidR="00B413F7" w:rsidRPr="004E1586">
              <w:rPr>
                <w:sz w:val="18"/>
                <w:szCs w:val="20"/>
                <w:lang w:val="fr-CA"/>
              </w:rPr>
              <w:t>TML</w:t>
            </w:r>
            <w:r w:rsidR="00B413F7" w:rsidRPr="00B23211">
              <w:rPr>
                <w:lang w:val="fr-CA"/>
              </w:rPr>
              <w:t xml:space="preserve"> , C</w:t>
            </w:r>
            <w:r w:rsidR="00B413F7" w:rsidRPr="004E1586">
              <w:rPr>
                <w:sz w:val="18"/>
                <w:szCs w:val="20"/>
                <w:lang w:val="fr-CA"/>
              </w:rPr>
              <w:t>SS</w:t>
            </w:r>
            <w:r w:rsidR="00B413F7" w:rsidRPr="00B23211">
              <w:rPr>
                <w:lang w:val="fr-CA"/>
              </w:rPr>
              <w:t xml:space="preserve"> , </w:t>
            </w:r>
            <w:r w:rsidRPr="00B23211">
              <w:rPr>
                <w:lang w:val="fr-CA"/>
              </w:rPr>
              <w:t xml:space="preserve">    </w:t>
            </w:r>
            <w:r w:rsidR="00B413F7" w:rsidRPr="00B23211">
              <w:rPr>
                <w:lang w:val="fr-CA"/>
              </w:rPr>
              <w:t>J</w:t>
            </w:r>
            <w:r w:rsidR="00B413F7" w:rsidRPr="004E1586">
              <w:rPr>
                <w:sz w:val="18"/>
                <w:szCs w:val="20"/>
                <w:lang w:val="fr-CA"/>
              </w:rPr>
              <w:t>AVASCRIPT</w:t>
            </w:r>
            <w:r w:rsidR="004E1586">
              <w:rPr>
                <w:sz w:val="18"/>
                <w:szCs w:val="20"/>
                <w:lang w:val="fr-CA"/>
              </w:rPr>
              <w:t xml:space="preserve"> ES6</w:t>
            </w:r>
            <w:r w:rsidR="004E1586" w:rsidRPr="004E1586">
              <w:rPr>
                <w:sz w:val="18"/>
                <w:szCs w:val="20"/>
                <w:lang w:val="fr-CA"/>
              </w:rPr>
              <w:t>,</w:t>
            </w:r>
            <w:r w:rsidR="004E1586">
              <w:rPr>
                <w:lang w:val="fr-CA"/>
              </w:rPr>
              <w:t xml:space="preserve"> </w:t>
            </w:r>
            <w:proofErr w:type="spellStart"/>
            <w:r w:rsidR="004E1586">
              <w:rPr>
                <w:lang w:val="fr-CA"/>
              </w:rPr>
              <w:t>j</w:t>
            </w:r>
            <w:r w:rsidR="004E1586" w:rsidRPr="004E1586">
              <w:rPr>
                <w:sz w:val="18"/>
                <w:szCs w:val="20"/>
                <w:lang w:val="fr-CA"/>
              </w:rPr>
              <w:t>QUERY</w:t>
            </w:r>
            <w:proofErr w:type="spellEnd"/>
            <w:r w:rsidR="00B413F7" w:rsidRPr="004E1586">
              <w:rPr>
                <w:sz w:val="18"/>
                <w:szCs w:val="20"/>
                <w:lang w:val="fr-CA"/>
              </w:rPr>
              <w:t xml:space="preserve"> , </w:t>
            </w:r>
            <w:r w:rsidR="00B413F7" w:rsidRPr="00B23211">
              <w:rPr>
                <w:lang w:val="fr-CA"/>
              </w:rPr>
              <w:t>C#</w:t>
            </w:r>
            <w:r w:rsidR="004E1586">
              <w:rPr>
                <w:lang w:val="fr-CA"/>
              </w:rPr>
              <w:t>, Node JS</w:t>
            </w:r>
            <w:r w:rsidR="00DF6623">
              <w:rPr>
                <w:lang w:val="fr-CA"/>
              </w:rPr>
              <w:t>,REACT</w:t>
            </w:r>
            <w:r w:rsidR="00B413F7" w:rsidRPr="00B23211">
              <w:rPr>
                <w:lang w:val="fr-CA"/>
              </w:rPr>
              <w:t xml:space="preserve"> </w:t>
            </w:r>
          </w:p>
          <w:p w14:paraId="0BA7D32F" w14:textId="77777777" w:rsidR="00B23211" w:rsidRPr="00B23211" w:rsidRDefault="00B23211" w:rsidP="00B23211">
            <w:pPr>
              <w:rPr>
                <w:lang w:val="fr-CA"/>
              </w:rPr>
            </w:pPr>
          </w:p>
          <w:p w14:paraId="499AF729" w14:textId="58FCD09C" w:rsidR="000E1D44" w:rsidRPr="00B23211" w:rsidRDefault="00B413F7" w:rsidP="00B23211">
            <w:pPr>
              <w:pStyle w:val="TextLeft"/>
              <w:numPr>
                <w:ilvl w:val="0"/>
                <w:numId w:val="22"/>
              </w:numPr>
              <w:rPr>
                <w:noProof/>
                <w:lang w:val="fr-CA"/>
              </w:rPr>
            </w:pPr>
            <w:r w:rsidRPr="00B23211">
              <w:rPr>
                <w:b/>
                <w:bCs/>
                <w:lang w:val="fr-CA"/>
              </w:rPr>
              <w:t>D</w:t>
            </w:r>
            <w:r w:rsidRPr="00B23211">
              <w:rPr>
                <w:b/>
                <w:bCs/>
                <w:sz w:val="18"/>
                <w:szCs w:val="20"/>
                <w:lang w:val="fr-CA"/>
              </w:rPr>
              <w:t>ATABASE </w:t>
            </w:r>
            <w:r w:rsidRPr="00B23211">
              <w:rPr>
                <w:lang w:val="fr-CA"/>
              </w:rPr>
              <w:t>: MYSQL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908CE43" w14:textId="61AA3354" w:rsidR="000E1D44" w:rsidRPr="0069032E" w:rsidRDefault="00640CC6" w:rsidP="00A77921">
            <w:pPr>
              <w:pStyle w:val="Heading2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Skills</w:t>
            </w:r>
          </w:p>
          <w:p w14:paraId="716523F3" w14:textId="77777777" w:rsidR="00640CC6" w:rsidRPr="00640CC6" w:rsidRDefault="00640CC6" w:rsidP="00640CC6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</w:pPr>
            <w:r w:rsidRPr="00640CC6"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  <w:t xml:space="preserve">Strong oral and written communication skills, </w:t>
            </w:r>
            <w:proofErr w:type="gramStart"/>
            <w:r w:rsidRPr="00640CC6"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  <w:t>as well as,</w:t>
            </w:r>
            <w:proofErr w:type="gramEnd"/>
            <w:r w:rsidRPr="00640CC6"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  <w:t xml:space="preserve"> good interpersonal relationship skills</w:t>
            </w:r>
          </w:p>
          <w:p w14:paraId="521593D4" w14:textId="548410F9" w:rsidR="000E1D44" w:rsidRPr="00640CC6" w:rsidRDefault="00640CC6" w:rsidP="000E1D44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</w:pPr>
            <w:r w:rsidRPr="00640CC6">
              <w:rPr>
                <w:rFonts w:ascii="Helvetica" w:eastAsia="Times New Roman" w:hAnsi="Helvetica" w:cs="Times New Roman"/>
                <w:color w:val="333333"/>
                <w:sz w:val="23"/>
                <w:szCs w:val="22"/>
                <w:lang w:val="en-CA" w:eastAsia="en-CA"/>
              </w:rPr>
              <w:t>Excellent written and verbal communication skills and be able and willing to effectively communicate with all users having little or no technical knowledge</w:t>
            </w:r>
          </w:p>
        </w:tc>
      </w:tr>
      <w:tr w:rsidR="00B23211" w:rsidRPr="0069032E" w14:paraId="6BCA058C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A175429" w14:textId="77777777" w:rsidR="000E1D44" w:rsidRPr="0069032E" w:rsidRDefault="000E1D44">
            <w:pPr>
              <w:rPr>
                <w:noProof/>
                <w:lang w:val="fr-CA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19BBB7F" w14:textId="428B86B1" w:rsidR="00640CC6" w:rsidRDefault="00640CC6" w:rsidP="00640CC6">
            <w:pPr>
              <w:pStyle w:val="Heading2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Leadership</w:t>
            </w:r>
          </w:p>
          <w:p w14:paraId="4049D701" w14:textId="76677AEC" w:rsidR="00640CC6" w:rsidRPr="00640CC6" w:rsidRDefault="00DF6623" w:rsidP="00640CC6">
            <w:pPr>
              <w:rPr>
                <w:lang w:val="fr-CA"/>
              </w:rPr>
            </w:pPr>
            <w:r>
              <w:rPr>
                <w:lang w:val="fr-CA"/>
              </w:rPr>
              <w:t xml:space="preserve">Believe </w:t>
            </w:r>
          </w:p>
        </w:tc>
      </w:tr>
      <w:tr w:rsidR="00B23211" w:rsidRPr="0069032E" w14:paraId="4479B867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043B0F0" w14:textId="77777777" w:rsidR="000E1D44" w:rsidRPr="0069032E" w:rsidRDefault="000E1D44">
            <w:pPr>
              <w:rPr>
                <w:noProof/>
                <w:lang w:val="fr-CA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p w14:paraId="7FE7C25F" w14:textId="002E779E" w:rsidR="000E1D44" w:rsidRPr="0069032E" w:rsidRDefault="004C0715" w:rsidP="00A77921">
            <w:pPr>
              <w:pStyle w:val="Heading2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>Reference</w:t>
            </w:r>
          </w:p>
          <w:p w14:paraId="01CF3A8F" w14:textId="77777777" w:rsidR="000E1D44" w:rsidRDefault="004C0715" w:rsidP="0057534A">
            <w:pPr>
              <w:pStyle w:val="TextRight"/>
              <w:rPr>
                <w:noProof/>
                <w:lang w:val="fr-CA"/>
              </w:rPr>
            </w:pPr>
            <w:r>
              <w:rPr>
                <w:noProof/>
                <w:lang w:val="fr-CA"/>
              </w:rPr>
              <w:t xml:space="preserve">Pulkit Kakkar </w:t>
            </w:r>
          </w:p>
          <w:p w14:paraId="007B864E" w14:textId="3AFA3196" w:rsidR="004C0715" w:rsidRDefault="004C0715" w:rsidP="004C0715">
            <w:pPr>
              <w:rPr>
                <w:lang w:val="fr-CA"/>
              </w:rPr>
            </w:pPr>
            <w:r>
              <w:rPr>
                <w:lang w:val="fr-CA"/>
              </w:rPr>
              <w:t>(</w:t>
            </w:r>
            <w:proofErr w:type="gramStart"/>
            <w:r>
              <w:rPr>
                <w:lang w:val="fr-CA"/>
              </w:rPr>
              <w:t>senior</w:t>
            </w:r>
            <w:proofErr w:type="gram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developer</w:t>
            </w:r>
            <w:proofErr w:type="spellEnd"/>
            <w:r>
              <w:rPr>
                <w:lang w:val="fr-CA"/>
              </w:rPr>
              <w:t xml:space="preserve"> at </w:t>
            </w:r>
            <w:proofErr w:type="spellStart"/>
            <w:r w:rsidR="00640CC6">
              <w:rPr>
                <w:lang w:val="fr-CA"/>
              </w:rPr>
              <w:t>S</w:t>
            </w:r>
            <w:r>
              <w:rPr>
                <w:lang w:val="fr-CA"/>
              </w:rPr>
              <w:t>hakacode,USA</w:t>
            </w:r>
            <w:proofErr w:type="spellEnd"/>
            <w:r>
              <w:rPr>
                <w:lang w:val="fr-CA"/>
              </w:rPr>
              <w:t>)</w:t>
            </w:r>
          </w:p>
          <w:p w14:paraId="7918B8E2" w14:textId="1DA29003" w:rsidR="004C0715" w:rsidRPr="004C0715" w:rsidRDefault="004C0715" w:rsidP="004C0715">
            <w:pPr>
              <w:rPr>
                <w:lang w:val="fr-CA"/>
              </w:rPr>
            </w:pPr>
          </w:p>
        </w:tc>
      </w:tr>
    </w:tbl>
    <w:p w14:paraId="0CA41C77" w14:textId="77777777" w:rsidR="00C55D85" w:rsidRPr="0069032E" w:rsidRDefault="00C55D85">
      <w:pPr>
        <w:rPr>
          <w:noProof/>
          <w:lang w:val="fr-CA"/>
        </w:rPr>
      </w:pPr>
    </w:p>
    <w:sectPr w:rsidR="00C55D85" w:rsidRPr="0069032E" w:rsidSect="001622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B6F33" w14:textId="77777777" w:rsidR="001A1C8F" w:rsidRDefault="001A1C8F" w:rsidP="00F316AD">
      <w:r>
        <w:separator/>
      </w:r>
    </w:p>
  </w:endnote>
  <w:endnote w:type="continuationSeparator" w:id="0">
    <w:p w14:paraId="2531FE52" w14:textId="77777777" w:rsidR="001A1C8F" w:rsidRDefault="001A1C8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63420" w14:textId="77777777" w:rsidR="0003053D" w:rsidRDefault="000305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57AD8" w14:textId="46A4BF03" w:rsidR="000E1D44" w:rsidRPr="00336A9A" w:rsidRDefault="000E1D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4E482" w14:textId="77777777" w:rsidR="0003053D" w:rsidRDefault="00030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B8BEE" w14:textId="77777777" w:rsidR="001A1C8F" w:rsidRDefault="001A1C8F" w:rsidP="00F316AD">
      <w:r>
        <w:separator/>
      </w:r>
    </w:p>
  </w:footnote>
  <w:footnote w:type="continuationSeparator" w:id="0">
    <w:p w14:paraId="15044A2F" w14:textId="77777777" w:rsidR="001A1C8F" w:rsidRDefault="001A1C8F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D20EA" w14:textId="77777777" w:rsidR="0003053D" w:rsidRDefault="000305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8D08F" w14:textId="77777777" w:rsidR="0003053D" w:rsidRDefault="000305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93F4D" w14:textId="77777777" w:rsidR="0003053D" w:rsidRDefault="00030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F0E181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98AD2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E2C4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AE184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C0BA5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8A07B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D67B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C4E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A61E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7C69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37FDB"/>
    <w:multiLevelType w:val="hybridMultilevel"/>
    <w:tmpl w:val="9A262A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D14FC9"/>
    <w:multiLevelType w:val="hybridMultilevel"/>
    <w:tmpl w:val="2932F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A6C4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0226D1"/>
    <w:multiLevelType w:val="multilevel"/>
    <w:tmpl w:val="8FAC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546137"/>
    <w:multiLevelType w:val="multilevel"/>
    <w:tmpl w:val="6E2C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7E42E8"/>
    <w:multiLevelType w:val="multilevel"/>
    <w:tmpl w:val="0300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4C416C"/>
    <w:multiLevelType w:val="multilevel"/>
    <w:tmpl w:val="375E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08612C"/>
    <w:multiLevelType w:val="hybridMultilevel"/>
    <w:tmpl w:val="24321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6A77CF"/>
    <w:multiLevelType w:val="hybridMultilevel"/>
    <w:tmpl w:val="3E20C84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5F84285"/>
    <w:multiLevelType w:val="hybridMultilevel"/>
    <w:tmpl w:val="5B46FCA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B2D7E"/>
    <w:multiLevelType w:val="hybridMultilevel"/>
    <w:tmpl w:val="E3B8A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E66BE"/>
    <w:multiLevelType w:val="hybridMultilevel"/>
    <w:tmpl w:val="E80CC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A4A9A"/>
    <w:multiLevelType w:val="multilevel"/>
    <w:tmpl w:val="8D18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6B4D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2D1069"/>
    <w:multiLevelType w:val="hybridMultilevel"/>
    <w:tmpl w:val="9CBA0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95939"/>
    <w:multiLevelType w:val="hybridMultilevel"/>
    <w:tmpl w:val="80B8B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06D39"/>
    <w:multiLevelType w:val="multilevel"/>
    <w:tmpl w:val="0436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C254FB"/>
    <w:multiLevelType w:val="multilevel"/>
    <w:tmpl w:val="C3B2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DB2004"/>
    <w:multiLevelType w:val="hybridMultilevel"/>
    <w:tmpl w:val="DA4E94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46A60"/>
    <w:multiLevelType w:val="hybridMultilevel"/>
    <w:tmpl w:val="4BA683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96C9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3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4"/>
  </w:num>
  <w:num w:numId="15">
    <w:abstractNumId w:val="10"/>
  </w:num>
  <w:num w:numId="16">
    <w:abstractNumId w:val="19"/>
  </w:num>
  <w:num w:numId="17">
    <w:abstractNumId w:val="29"/>
  </w:num>
  <w:num w:numId="18">
    <w:abstractNumId w:val="28"/>
  </w:num>
  <w:num w:numId="19">
    <w:abstractNumId w:val="11"/>
  </w:num>
  <w:num w:numId="20">
    <w:abstractNumId w:val="18"/>
  </w:num>
  <w:num w:numId="21">
    <w:abstractNumId w:val="17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26"/>
  </w:num>
  <w:num w:numId="27">
    <w:abstractNumId w:val="27"/>
  </w:num>
  <w:num w:numId="28">
    <w:abstractNumId w:val="14"/>
  </w:num>
  <w:num w:numId="29">
    <w:abstractNumId w:val="15"/>
  </w:num>
  <w:num w:numId="30">
    <w:abstractNumId w:val="13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2E"/>
    <w:rsid w:val="0003053D"/>
    <w:rsid w:val="000E1D44"/>
    <w:rsid w:val="0016224E"/>
    <w:rsid w:val="001A1C8F"/>
    <w:rsid w:val="0020696E"/>
    <w:rsid w:val="002356A2"/>
    <w:rsid w:val="002D12DA"/>
    <w:rsid w:val="003019B2"/>
    <w:rsid w:val="003356C5"/>
    <w:rsid w:val="00336A9A"/>
    <w:rsid w:val="0034688D"/>
    <w:rsid w:val="003B2C8C"/>
    <w:rsid w:val="0040233B"/>
    <w:rsid w:val="0046595C"/>
    <w:rsid w:val="004C0715"/>
    <w:rsid w:val="004E1586"/>
    <w:rsid w:val="00507619"/>
    <w:rsid w:val="00511A6E"/>
    <w:rsid w:val="0057534A"/>
    <w:rsid w:val="00605A5B"/>
    <w:rsid w:val="0062617A"/>
    <w:rsid w:val="00640CC6"/>
    <w:rsid w:val="0069032E"/>
    <w:rsid w:val="006B7A8A"/>
    <w:rsid w:val="006C60E6"/>
    <w:rsid w:val="006E70D3"/>
    <w:rsid w:val="007B0F94"/>
    <w:rsid w:val="00841B92"/>
    <w:rsid w:val="0092351A"/>
    <w:rsid w:val="009C047D"/>
    <w:rsid w:val="00A00A9F"/>
    <w:rsid w:val="00A77921"/>
    <w:rsid w:val="00B23211"/>
    <w:rsid w:val="00B413F7"/>
    <w:rsid w:val="00B575FB"/>
    <w:rsid w:val="00B670FD"/>
    <w:rsid w:val="00C1095A"/>
    <w:rsid w:val="00C55D85"/>
    <w:rsid w:val="00CA2273"/>
    <w:rsid w:val="00CD50FD"/>
    <w:rsid w:val="00CD52FA"/>
    <w:rsid w:val="00D47124"/>
    <w:rsid w:val="00D502E0"/>
    <w:rsid w:val="00D7095A"/>
    <w:rsid w:val="00DA0785"/>
    <w:rsid w:val="00DD5D7B"/>
    <w:rsid w:val="00DF6623"/>
    <w:rsid w:val="00EE37A8"/>
    <w:rsid w:val="00F12FD6"/>
    <w:rsid w:val="00F316AD"/>
    <w:rsid w:val="00F4501B"/>
    <w:rsid w:val="00F4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723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36A9A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336A9A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36A9A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36A9A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36A9A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36A9A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36A9A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36A9A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36A9A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36A9A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36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336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6A9A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336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336A9A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336A9A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336A9A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336A9A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336A9A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336A9A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336A9A"/>
    <w:rPr>
      <w:rFonts w:ascii="Georgia" w:hAnsi="Georgia" w:cs="Arial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336A9A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336A9A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336A9A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92351A"/>
    <w:rPr>
      <w:rFonts w:ascii="Georgia" w:hAnsi="Georgia" w:cs="Arial"/>
      <w:color w:val="648276" w:themeColor="accent5"/>
    </w:rPr>
  </w:style>
  <w:style w:type="numbering" w:styleId="111111">
    <w:name w:val="Outline List 2"/>
    <w:basedOn w:val="NoList"/>
    <w:uiPriority w:val="99"/>
    <w:semiHidden/>
    <w:unhideWhenUsed/>
    <w:rsid w:val="00336A9A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336A9A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36A9A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9A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9A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9A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9A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9A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9A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336A9A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A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9A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6A9A"/>
  </w:style>
  <w:style w:type="paragraph" w:styleId="BlockText">
    <w:name w:val="Block Text"/>
    <w:basedOn w:val="Normal"/>
    <w:uiPriority w:val="99"/>
    <w:semiHidden/>
    <w:unhideWhenUsed/>
    <w:rsid w:val="00336A9A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36A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336A9A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36A9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36A9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6A9A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6A9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6A9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6A9A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6A9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6A9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6A9A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36A9A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A9A"/>
    <w:pPr>
      <w:spacing w:after="200"/>
    </w:pPr>
    <w:rPr>
      <w:i/>
      <w:iCs/>
      <w:color w:val="775F55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6A9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6A9A"/>
    <w:rPr>
      <w:rFonts w:ascii="Arial" w:hAnsi="Arial" w:cs="Arial"/>
      <w:color w:val="000000" w:themeColor="text1"/>
    </w:rPr>
  </w:style>
  <w:style w:type="table" w:styleId="ColorfulGrid">
    <w:name w:val="Colorful Grid"/>
    <w:basedOn w:val="Table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6A9A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A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A9A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A9A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6A9A"/>
  </w:style>
  <w:style w:type="character" w:customStyle="1" w:styleId="DateChar">
    <w:name w:val="Date Char"/>
    <w:basedOn w:val="DefaultParagraphFont"/>
    <w:link w:val="Date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6A9A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6A9A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6A9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6A9A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336A9A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6A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6A9A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6A9A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336A9A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6A9A"/>
    <w:rPr>
      <w:rFonts w:ascii="Arial" w:hAnsi="Arial" w:cs="Arial"/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36A9A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6A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6A9A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336A9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6A9A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6A9A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6A9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6A9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6A9A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6A9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6A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6A9A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6A9A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6A9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6A9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6A9A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6A9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336A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6A9A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6A9A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6A9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6A9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6A9A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6A9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6A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6A9A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6A9A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6A9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6A9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6A9A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6A9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6A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6A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336A9A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336A9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6A9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6A9A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336A9A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6A9A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6A9A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6A9A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A9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A9A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6A9A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6A9A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6A9A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336A9A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6A9A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6A9A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6A9A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6A9A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6A9A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6A9A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6A9A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6A9A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6A9A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6A9A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36A9A"/>
    <w:rPr>
      <w:rFonts w:ascii="Arial" w:hAnsi="Arial" w:cs="Arial"/>
      <w:i/>
      <w:iCs/>
      <w:color w:val="3038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36A9A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6A9A"/>
    <w:rPr>
      <w:rFonts w:ascii="Arial" w:hAnsi="Arial" w:cs="Arial"/>
      <w:i/>
      <w:iCs/>
      <w:color w:val="303848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36A9A"/>
    <w:rPr>
      <w:rFonts w:ascii="Arial" w:hAnsi="Arial" w:cs="Arial"/>
      <w:b/>
      <w:bCs/>
      <w:smallCaps/>
      <w:color w:val="30384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6A9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6A9A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336A9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36A9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36A9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36A9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36A9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36A9A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6A9A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6A9A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6A9A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6A9A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6A9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6A9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6A9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6A9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6A9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36A9A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6A9A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6A9A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6A9A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6A9A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36A9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336A9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6A9A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6A9A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6A9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6A9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6A9A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6A9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336A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6A9A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6A9A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6A9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6A9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6A9A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6A9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6A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6A9A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6A9A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6A9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6A9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6A9A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6A9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6A9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6A9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6A9A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6A9A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6A9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6A9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6A9A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6A9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6A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6A9A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336A9A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6A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6A9A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336A9A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36A9A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336A9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6A9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6A9A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336A9A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336A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6A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6A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6A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6A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6A9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6A9A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36A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6A9A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6A9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36A9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6A9A"/>
    <w:rPr>
      <w:rFonts w:ascii="Arial" w:hAnsi="Arial" w:cs="Arial"/>
      <w:color w:val="000000" w:themeColor="text1"/>
    </w:rPr>
  </w:style>
  <w:style w:type="character" w:styleId="SmartHyperlink">
    <w:name w:val="Smart Hyperlink"/>
    <w:basedOn w:val="DefaultParagraphFont"/>
    <w:uiPriority w:val="99"/>
    <w:semiHidden/>
    <w:unhideWhenUsed/>
    <w:rsid w:val="00336A9A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336A9A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336A9A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36A9A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6A9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6A9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6A9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6A9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6A9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6A9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6A9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6A9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6A9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6A9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6A9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6A9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6A9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6A9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6A9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6A9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36A9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6A9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6A9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6A9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6A9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6A9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6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6A9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6A9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6A9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6A9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6A9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6A9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6A9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6A9A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6A9A"/>
  </w:style>
  <w:style w:type="table" w:styleId="TableProfessional">
    <w:name w:val="Table Professional"/>
    <w:basedOn w:val="TableNormal"/>
    <w:uiPriority w:val="99"/>
    <w:semiHidden/>
    <w:unhideWhenUsed/>
    <w:rsid w:val="00336A9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6A9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6A9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6A9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6A9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6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6A9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6A9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6A9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36A9A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6A9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6A9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6A9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6A9A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6A9A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6A9A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6A9A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6A9A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6A9A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6A9A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36A9A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Ashishpalta.sano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\Downloads\tf67351832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tf67351832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2020-02-04T16:04:00Z</dcterms:created>
  <dcterms:modified xsi:type="dcterms:W3CDTF">2020-12-17T19:07:00Z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